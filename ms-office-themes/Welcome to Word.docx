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F64CB" w14:textId="77777777" w:rsidR="000150E9" w:rsidRPr="0026504D" w:rsidRDefault="000150E9" w:rsidP="0026504D">
      <w:pPr>
        <w:pStyle w:val="Title"/>
      </w:pPr>
      <w:bookmarkStart w:id="0" w:name="_GoBack"/>
      <w:bookmarkEnd w:id="0"/>
      <w:r w:rsidRPr="0026504D">
        <w:rPr>
          <w:noProof/>
        </w:rPr>
        <w:drawing>
          <wp:anchor distT="0" distB="0" distL="114300" distR="114300" simplePos="0" relativeHeight="251666432" behindDoc="0" locked="1" layoutInCell="1" allowOverlap="1" wp14:anchorId="13169DD3" wp14:editId="65B17547">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r="50501"/>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161A7B04" w14:textId="77777777" w:rsidR="000150E9" w:rsidRPr="0026504D" w:rsidRDefault="000150E9" w:rsidP="0026504D">
      <w:pPr>
        <w:pStyle w:val="Subtitle"/>
      </w:pPr>
      <w:bookmarkStart w:id="1" w:name="_Hlk487785372"/>
      <w:bookmarkEnd w:id="1"/>
      <w:r w:rsidRPr="0026504D">
        <w:t>Instructions you can edit, share, and print</w:t>
      </w:r>
    </w:p>
    <w:p w14:paraId="10EE15EF"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18CC1E42"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73BFAB0B" w14:textId="77777777" w:rsidTr="00BF457D">
        <w:tc>
          <w:tcPr>
            <w:tcW w:w="5310" w:type="dxa"/>
          </w:tcPr>
          <w:p w14:paraId="69B198CD" w14:textId="77777777" w:rsidR="00B61F85" w:rsidRPr="00BF457D" w:rsidRDefault="00BA3CC7" w:rsidP="00BF457D">
            <w:r>
              <w:rPr>
                <w:noProof/>
              </w:rPr>
              <w:drawing>
                <wp:inline distT="0" distB="0" distL="0" distR="0" wp14:anchorId="63ED0586" wp14:editId="16F9D2A1">
                  <wp:extent cx="3346704" cy="1883664"/>
                  <wp:effectExtent l="0" t="0" r="6350" b="2540"/>
                  <wp:docPr id="5" name="Video 5" descr="Welcome to Wo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C809E66F-F1BF-436E-b5F7-EEA9579F0CBA}">
                                <wp15:webVideoPr xmlns:wp15="http://schemas.microsoft.com/office/word/2012/wordprocessingDrawing" embeddedHtml="&lt;iframe src=&quot;http://videoplayercdn.osi.office.net/hub/?csid=ux-cms-en-us-msoffice&amp;uuid=df209adb-b5be-4d4b-9d67-069eda7708e7&amp;AutoPlayVideo=true&amp;height=550&amp;width=980&quot; frameborder= &quot;0&quot; marginwidth= &quot;0&quot; marginheight= &quot;0&quot; scrolling= &quot;no&quot; style=&quot;width: 980px; height: 550px;&quot;&gt;&lt;/iframe&gt;" h="550" w="980"/>
                              </a:ext>
                            </a:extLst>
                          </a:blip>
                          <a:stretch>
                            <a:fillRect/>
                          </a:stretch>
                        </pic:blipFill>
                        <pic:spPr>
                          <a:xfrm>
                            <a:off x="0" y="0"/>
                            <a:ext cx="3346704" cy="1883664"/>
                          </a:xfrm>
                          <a:prstGeom prst="rect">
                            <a:avLst/>
                          </a:prstGeom>
                        </pic:spPr>
                      </pic:pic>
                    </a:graphicData>
                  </a:graphic>
                </wp:inline>
              </w:drawing>
            </w:r>
          </w:p>
        </w:tc>
        <w:tc>
          <w:tcPr>
            <w:tcW w:w="4050" w:type="dxa"/>
            <w:tcMar>
              <w:left w:w="144" w:type="dxa"/>
            </w:tcMar>
          </w:tcPr>
          <w:p w14:paraId="5D3FCD9B" w14:textId="77777777" w:rsidR="00B61F85" w:rsidRPr="00BF457D" w:rsidRDefault="00B61F85" w:rsidP="00BF457D">
            <w:r w:rsidRPr="00BF457D">
              <w:rPr>
                <w:rStyle w:val="Strong"/>
              </w:rPr>
              <w:t>Time saver:</w:t>
            </w:r>
            <w:r w:rsidRPr="00BF457D">
              <w:t xml:space="preserve"> If you’ve only got a minute and you want to see how this works, watch this Video: Welcome to Word.</w:t>
            </w:r>
          </w:p>
        </w:tc>
      </w:tr>
    </w:tbl>
    <w:p w14:paraId="1B11A8E1" w14:textId="77777777" w:rsidR="0026484A" w:rsidRPr="0026504D" w:rsidRDefault="0026484A" w:rsidP="0026504D">
      <w:pPr>
        <w:pStyle w:val="Heading1"/>
      </w:pPr>
      <w:r w:rsidRPr="0026504D">
        <w:t>Write eloquently, with a little help</w:t>
      </w:r>
    </w:p>
    <w:p w14:paraId="0F88782A"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01768E1F"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3C36EAD7"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21DC210F" w14:textId="77777777" w:rsidR="0026484A" w:rsidRPr="0026504D" w:rsidRDefault="0026484A" w:rsidP="0026504D">
      <w:pPr>
        <w:pStyle w:val="Heading1-PageBreak"/>
      </w:pPr>
      <w:r w:rsidRPr="0026504D">
        <w:lastRenderedPageBreak/>
        <w:t>Count on Word to count your words</w:t>
      </w:r>
    </w:p>
    <w:p w14:paraId="14ED116C"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65C20EF5" w14:textId="77777777" w:rsidR="00F54BD0" w:rsidRPr="0026504D" w:rsidRDefault="0026484A" w:rsidP="0026504D">
      <w:r w:rsidRPr="0026504D">
        <w:t>The status bar at the bottom of the window keeps a running count of the number of words in the document.</w:t>
      </w:r>
    </w:p>
    <w:p w14:paraId="60C4CC15" w14:textId="77777777" w:rsidR="0026484A" w:rsidRDefault="00F54BD0" w:rsidP="0026484A">
      <w:r>
        <w:rPr>
          <w:noProof/>
        </w:rPr>
        <w:drawing>
          <wp:inline distT="0" distB="0" distL="0" distR="0" wp14:anchorId="09122204" wp14:editId="17AF976C">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78D61DDD" w14:textId="77777777" w:rsidR="00457BEB" w:rsidRPr="0026504D" w:rsidRDefault="00457BEB" w:rsidP="0026504D">
      <w:pPr>
        <w:pStyle w:val="Heading1"/>
      </w:pPr>
      <w:r w:rsidRPr="0026504D">
        <w:t>Save this for later, access it anywhere</w:t>
      </w:r>
    </w:p>
    <w:p w14:paraId="49449820" w14:textId="77777777" w:rsidR="006B0B82" w:rsidRDefault="006B0B82" w:rsidP="00B53817">
      <w:r w:rsidRPr="00D902A4">
        <w:t>When you save this document in OneDrive, you’ll be able to open it anywhere: on your computer, tablet, or phone. Your chang</w:t>
      </w:r>
      <w:r>
        <w:t>es will be saved automatically.</w:t>
      </w:r>
    </w:p>
    <w:p w14:paraId="678CF2BE" w14:textId="77777777" w:rsidR="009853E9" w:rsidRPr="00D902A4" w:rsidRDefault="000150E9" w:rsidP="00B53817">
      <w:r>
        <w:rPr>
          <w:noProof/>
        </w:rPr>
        <w:drawing>
          <wp:inline distT="0" distB="0" distL="0" distR="0" wp14:anchorId="4650C4E7" wp14:editId="239EB460">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25494B2D"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07D5C342"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2EB08083" w14:textId="77777777" w:rsidR="00457BEB" w:rsidRPr="0026504D" w:rsidRDefault="00457BEB" w:rsidP="0026504D">
      <w:pPr>
        <w:pStyle w:val="Heading1-PageBreak"/>
      </w:pPr>
      <w:r w:rsidRPr="0026504D">
        <w:lastRenderedPageBreak/>
        <w:t>Share and collaborate</w:t>
      </w:r>
    </w:p>
    <w:p w14:paraId="443EEAA5"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3CBC999A"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2A5D84BC"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60B9E754" w14:textId="77777777" w:rsidR="00457BEB" w:rsidRPr="00D85D30" w:rsidRDefault="00457BEB" w:rsidP="00457BEB">
      <w:r>
        <w:t>If they don’t have Word, the document will open in their web browser, in Word Online.</w:t>
      </w:r>
    </w:p>
    <w:p w14:paraId="56EC62D9" w14:textId="77777777" w:rsidR="00457BEB" w:rsidRPr="0026504D" w:rsidRDefault="00457BEB" w:rsidP="0026504D">
      <w:pPr>
        <w:pStyle w:val="Heading1"/>
      </w:pPr>
      <w:r w:rsidRPr="0026504D">
        <w:t>Add visuals with pictures from the web</w:t>
      </w:r>
    </w:p>
    <w:p w14:paraId="4598F6CC" w14:textId="77777777" w:rsidR="00457BEB" w:rsidRDefault="00457BEB" w:rsidP="00B61F85">
      <w:pPr>
        <w:keepNext/>
      </w:pPr>
      <w:r>
        <w:rPr>
          <w:noProof/>
        </w:rPr>
        <w:drawing>
          <wp:inline distT="0" distB="0" distL="0" distR="0" wp14:anchorId="1A7A9447" wp14:editId="6B97339E">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1840D364" w14:textId="77777777" w:rsidR="00457BEB" w:rsidRDefault="00457BEB" w:rsidP="00457BEB">
      <w:r>
        <w:t>Word works with Bing to give you access to thousands of pictures you can use in your documents.</w:t>
      </w:r>
    </w:p>
    <w:p w14:paraId="09FA70A8"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67C0A1E3"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640F7EE5"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4183F394" w14:textId="77777777" w:rsidR="00457BEB" w:rsidRDefault="00457BEB" w:rsidP="00457BEB">
      <w:pPr>
        <w:pStyle w:val="Heading1"/>
      </w:pPr>
      <w:r>
        <w:lastRenderedPageBreak/>
        <w:t>Make your meaning more visual by formatting text</w:t>
      </w:r>
    </w:p>
    <w:p w14:paraId="7E244D2D" w14:textId="77777777" w:rsidR="00457BEB" w:rsidRDefault="00457BEB" w:rsidP="00457BEB">
      <w:r>
        <w:rPr>
          <w:noProof/>
        </w:rPr>
        <w:drawing>
          <wp:inline distT="0" distB="0" distL="0" distR="0" wp14:anchorId="22A42DB6" wp14:editId="0F7A5598">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51B1C470"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2BC9D7BA"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3AC1E78F" w14:textId="77777777" w:rsidTr="00DB2323">
        <w:tc>
          <w:tcPr>
            <w:tcW w:w="1344" w:type="dxa"/>
            <w:tcMar>
              <w:left w:w="720" w:type="dxa"/>
            </w:tcMar>
            <w:vAlign w:val="center"/>
          </w:tcPr>
          <w:p w14:paraId="7965C8A4" w14:textId="77777777" w:rsidR="00D902A4" w:rsidRPr="00D902A4" w:rsidRDefault="00D902A4" w:rsidP="00D902A4">
            <w:pPr>
              <w:spacing w:after="160" w:line="259" w:lineRule="auto"/>
            </w:pPr>
            <w:r w:rsidRPr="00D902A4">
              <w:rPr>
                <w:noProof/>
              </w:rPr>
              <w:drawing>
                <wp:inline distT="0" distB="0" distL="0" distR="0" wp14:anchorId="63325DB7" wp14:editId="1E4229D9">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0CF461F" w14:textId="77777777" w:rsidR="00D902A4" w:rsidRPr="00D902A4" w:rsidRDefault="00D902A4" w:rsidP="00D902A4">
            <w:pPr>
              <w:spacing w:after="160" w:line="259" w:lineRule="auto"/>
            </w:pPr>
            <w:r w:rsidRPr="00D902A4">
              <w:t>Bold (keyboard shortcut: Ctrl+B)</w:t>
            </w:r>
          </w:p>
        </w:tc>
      </w:tr>
      <w:tr w:rsidR="00D902A4" w:rsidRPr="00D902A4" w14:paraId="2D91FE1B" w14:textId="77777777" w:rsidTr="00DB2323">
        <w:tc>
          <w:tcPr>
            <w:tcW w:w="1344" w:type="dxa"/>
            <w:tcMar>
              <w:left w:w="720" w:type="dxa"/>
            </w:tcMar>
            <w:vAlign w:val="center"/>
          </w:tcPr>
          <w:p w14:paraId="3BDD19B0" w14:textId="77777777" w:rsidR="00D902A4" w:rsidRPr="00D902A4" w:rsidRDefault="00D902A4" w:rsidP="00D902A4">
            <w:pPr>
              <w:spacing w:after="160" w:line="259" w:lineRule="auto"/>
            </w:pPr>
            <w:r w:rsidRPr="00D902A4">
              <w:rPr>
                <w:noProof/>
              </w:rPr>
              <w:drawing>
                <wp:inline distT="0" distB="0" distL="0" distR="0" wp14:anchorId="6B4C20AD" wp14:editId="628E8B8D">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C2F4C61" w14:textId="77777777" w:rsidR="00D902A4" w:rsidRPr="00D902A4" w:rsidRDefault="00D902A4" w:rsidP="00D902A4">
            <w:pPr>
              <w:spacing w:after="160" w:line="259" w:lineRule="auto"/>
            </w:pPr>
            <w:r w:rsidRPr="00D902A4">
              <w:t>Italic (keyboard shortcut: Ctrl+I)</w:t>
            </w:r>
          </w:p>
        </w:tc>
      </w:tr>
      <w:tr w:rsidR="00D902A4" w:rsidRPr="00D902A4" w14:paraId="4BEAC45B" w14:textId="77777777" w:rsidTr="00DB2323">
        <w:tc>
          <w:tcPr>
            <w:tcW w:w="1344" w:type="dxa"/>
            <w:tcMar>
              <w:left w:w="720" w:type="dxa"/>
            </w:tcMar>
            <w:vAlign w:val="center"/>
          </w:tcPr>
          <w:p w14:paraId="54CE159E" w14:textId="77777777" w:rsidR="00D902A4" w:rsidRPr="00D902A4" w:rsidRDefault="00D902A4" w:rsidP="00D902A4">
            <w:pPr>
              <w:spacing w:after="160" w:line="259" w:lineRule="auto"/>
            </w:pPr>
            <w:r w:rsidRPr="00D902A4">
              <w:rPr>
                <w:noProof/>
              </w:rPr>
              <w:drawing>
                <wp:inline distT="0" distB="0" distL="0" distR="0" wp14:anchorId="118C800F" wp14:editId="56197F23">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1203701" w14:textId="77777777" w:rsidR="00D902A4" w:rsidRPr="00D902A4" w:rsidRDefault="00D902A4" w:rsidP="00D902A4">
            <w:pPr>
              <w:spacing w:after="160" w:line="259" w:lineRule="auto"/>
            </w:pPr>
            <w:r w:rsidRPr="00D902A4">
              <w:t>Highlight</w:t>
            </w:r>
          </w:p>
        </w:tc>
      </w:tr>
      <w:tr w:rsidR="00D902A4" w:rsidRPr="00D902A4" w14:paraId="75633B67" w14:textId="77777777" w:rsidTr="00DB2323">
        <w:tc>
          <w:tcPr>
            <w:tcW w:w="1344" w:type="dxa"/>
            <w:tcMar>
              <w:left w:w="720" w:type="dxa"/>
            </w:tcMar>
            <w:vAlign w:val="center"/>
          </w:tcPr>
          <w:p w14:paraId="087BAA3C" w14:textId="77777777" w:rsidR="00D902A4" w:rsidRPr="00D902A4" w:rsidRDefault="00D902A4" w:rsidP="00D902A4">
            <w:pPr>
              <w:spacing w:after="160" w:line="259" w:lineRule="auto"/>
            </w:pPr>
            <w:r w:rsidRPr="00D902A4">
              <w:rPr>
                <w:noProof/>
              </w:rPr>
              <w:drawing>
                <wp:inline distT="0" distB="0" distL="0" distR="0" wp14:anchorId="2B2F4AB1" wp14:editId="50512E2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B3E7034" w14:textId="77777777" w:rsidR="00D902A4" w:rsidRPr="00D902A4" w:rsidRDefault="00D902A4" w:rsidP="00D902A4">
            <w:pPr>
              <w:spacing w:after="160" w:line="259" w:lineRule="auto"/>
            </w:pPr>
            <w:r w:rsidRPr="00D902A4">
              <w:t>Font color</w:t>
            </w:r>
          </w:p>
        </w:tc>
      </w:tr>
      <w:tr w:rsidR="00D902A4" w:rsidRPr="00D902A4" w14:paraId="7AAF16CA" w14:textId="77777777" w:rsidTr="00DB2323">
        <w:tc>
          <w:tcPr>
            <w:tcW w:w="1344" w:type="dxa"/>
            <w:tcMar>
              <w:left w:w="720" w:type="dxa"/>
            </w:tcMar>
            <w:vAlign w:val="center"/>
          </w:tcPr>
          <w:p w14:paraId="7AEAC750" w14:textId="77777777" w:rsidR="00D902A4" w:rsidRPr="00D902A4" w:rsidRDefault="00D902A4" w:rsidP="00D902A4">
            <w:pPr>
              <w:spacing w:after="160" w:line="259" w:lineRule="auto"/>
            </w:pPr>
            <w:r w:rsidRPr="00D902A4">
              <w:rPr>
                <w:noProof/>
              </w:rPr>
              <w:drawing>
                <wp:inline distT="0" distB="0" distL="0" distR="0" wp14:anchorId="5563B347" wp14:editId="6CE19E54">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BED53A8" w14:textId="77777777" w:rsidR="00D902A4" w:rsidRPr="00D902A4" w:rsidRDefault="00D902A4" w:rsidP="00D902A4">
            <w:pPr>
              <w:spacing w:after="160" w:line="259" w:lineRule="auto"/>
            </w:pPr>
            <w:r w:rsidRPr="00D902A4">
              <w:t>Bullets</w:t>
            </w:r>
          </w:p>
        </w:tc>
      </w:tr>
      <w:tr w:rsidR="00D902A4" w:rsidRPr="00D902A4" w14:paraId="62719A3E" w14:textId="77777777" w:rsidTr="00DB2323">
        <w:tc>
          <w:tcPr>
            <w:tcW w:w="1344" w:type="dxa"/>
            <w:tcMar>
              <w:left w:w="720" w:type="dxa"/>
            </w:tcMar>
            <w:vAlign w:val="center"/>
          </w:tcPr>
          <w:p w14:paraId="2A0A3D85" w14:textId="77777777" w:rsidR="00D902A4" w:rsidRPr="00D902A4" w:rsidRDefault="00D902A4" w:rsidP="00D902A4">
            <w:pPr>
              <w:spacing w:after="160" w:line="259" w:lineRule="auto"/>
            </w:pPr>
            <w:r w:rsidRPr="00D902A4">
              <w:rPr>
                <w:noProof/>
              </w:rPr>
              <w:drawing>
                <wp:inline distT="0" distB="0" distL="0" distR="0" wp14:anchorId="2684002B" wp14:editId="31072AA5">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5E6CDCA" w14:textId="77777777" w:rsidR="00D902A4" w:rsidRPr="00D902A4" w:rsidRDefault="00D902A4" w:rsidP="00D902A4">
            <w:pPr>
              <w:spacing w:after="160" w:line="259" w:lineRule="auto"/>
            </w:pPr>
            <w:r w:rsidRPr="00D902A4">
              <w:t>Numbering</w:t>
            </w:r>
          </w:p>
        </w:tc>
      </w:tr>
    </w:tbl>
    <w:p w14:paraId="3B3730E3"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4F5B51AD" w14:textId="77777777" w:rsidR="00083C22" w:rsidRPr="00D902A4" w:rsidRDefault="00083C22" w:rsidP="00D902A4">
      <w:r w:rsidRPr="00D902A4">
        <w:rPr>
          <w:noProof/>
        </w:rPr>
        <w:drawing>
          <wp:anchor distT="0" distB="0" distL="114300" distR="114300" simplePos="0" relativeHeight="251660288" behindDoc="0" locked="0" layoutInCell="1" allowOverlap="1" wp14:anchorId="7AFBB82E" wp14:editId="25D5BE6A">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14:paraId="7D59322F"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61E73B32"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B2734F6" w14:textId="77777777" w:rsidTr="00121553">
        <w:tc>
          <w:tcPr>
            <w:tcW w:w="2970" w:type="dxa"/>
            <w:tcMar>
              <w:bottom w:w="72" w:type="dxa"/>
            </w:tcMar>
          </w:tcPr>
          <w:p w14:paraId="7ED6CC65" w14:textId="77777777" w:rsidR="00BF457D" w:rsidRDefault="00BF457D" w:rsidP="00D902A4">
            <w:r>
              <w:rPr>
                <w:noProof/>
              </w:rPr>
              <w:drawing>
                <wp:inline distT="0" distB="0" distL="0" distR="0" wp14:anchorId="13F6AC2C" wp14:editId="7937C848">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116C39BA" w14:textId="77777777" w:rsidR="00BF457D" w:rsidRDefault="00BF457D" w:rsidP="00BF457D">
            <w:r>
              <w:t>See the little triangle when you mouse over those other headings?</w:t>
            </w:r>
          </w:p>
          <w:p w14:paraId="7FEF51EF" w14:textId="77777777" w:rsidR="00BF457D" w:rsidRDefault="00BF457D" w:rsidP="00D902A4">
            <w:r>
              <w:t>You can collapse and expand everything under a heading, like an outline. But this one’s not working. Let’s fix it.</w:t>
            </w:r>
          </w:p>
        </w:tc>
      </w:tr>
    </w:tbl>
    <w:p w14:paraId="4A279403"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6B661E57"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47A6D4FC"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6645983E" w14:textId="77777777" w:rsidR="006B0B82" w:rsidRDefault="006B0B82" w:rsidP="001073CE">
      <w:r>
        <w:t>Ta-da! Now it looks like a heading, and acts like one too.</w:t>
      </w:r>
    </w:p>
    <w:p w14:paraId="16EE746B" w14:textId="77777777" w:rsidR="00D902A4" w:rsidRPr="00A11E9E" w:rsidRDefault="00D902A4" w:rsidP="009F72A7">
      <w:pPr>
        <w:pStyle w:val="Heading1-PageBreak"/>
      </w:pPr>
      <w:r w:rsidRPr="00A11E9E">
        <w:lastRenderedPageBreak/>
        <w:t>Gi</w:t>
      </w:r>
      <w:r>
        <w:t>ve your doc an instant makeover</w:t>
      </w:r>
    </w:p>
    <w:p w14:paraId="54F4E3F1" w14:textId="77777777" w:rsidR="00D902A4" w:rsidRPr="001E1D97" w:rsidRDefault="00D902A4" w:rsidP="00D902A4">
      <w:r>
        <w:rPr>
          <w:rFonts w:ascii="Segoe UI Light" w:hAnsi="Segoe UI Light" w:cs="Segoe UI Light"/>
          <w:noProof/>
          <w:color w:val="363636"/>
        </w:rPr>
        <w:drawing>
          <wp:inline distT="0" distB="0" distL="0" distR="0" wp14:anchorId="6C0B6A1D" wp14:editId="0CF2D366">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D981CC"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20554282" w14:textId="77777777" w:rsidR="00D902A4" w:rsidRPr="006D3A72" w:rsidRDefault="00D902A4" w:rsidP="006D3A72">
      <w:r w:rsidRPr="00661DE5">
        <w:rPr>
          <w:rStyle w:val="Emphasis"/>
        </w:rPr>
        <w:t>Try it:</w:t>
      </w:r>
      <w:r w:rsidRPr="006D3A72">
        <w:t xml:space="preserve"> Explore style sets and themes:</w:t>
      </w:r>
    </w:p>
    <w:p w14:paraId="01E52F1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504BA812" w14:textId="77777777" w:rsidR="00D902A4" w:rsidRPr="006D3A72" w:rsidRDefault="00E72A21" w:rsidP="00E72A21">
      <w:pPr>
        <w:pStyle w:val="ListNumber"/>
      </w:pPr>
      <w:r w:rsidRPr="00E72A21">
        <w:t>Select any theme you like from the drop-down and click to apply</w:t>
      </w:r>
      <w:r>
        <w:t>.</w:t>
      </w:r>
    </w:p>
    <w:p w14:paraId="017B8EEA" w14:textId="77777777" w:rsidR="00D902A4" w:rsidRDefault="00D902A4" w:rsidP="009F72A7">
      <w:pPr>
        <w:pStyle w:val="Heading1-PageBreak"/>
      </w:pPr>
      <w:r>
        <w:lastRenderedPageBreak/>
        <w:t>Just for fun</w:t>
      </w:r>
    </w:p>
    <w:p w14:paraId="7C265F5A" w14:textId="77777777" w:rsidR="00D902A4" w:rsidRDefault="00D902A4" w:rsidP="00D902A4">
      <w:r>
        <w:t>If you have a little more time, give these a try.</w:t>
      </w:r>
    </w:p>
    <w:p w14:paraId="6724F050" w14:textId="77777777" w:rsidR="00D902A4" w:rsidRPr="006D3A72" w:rsidRDefault="00D902A4" w:rsidP="006D3A72">
      <w:r w:rsidRPr="00661DE5">
        <w:rPr>
          <w:rStyle w:val="Emphasis"/>
        </w:rPr>
        <w:t>Try it:</w:t>
      </w:r>
      <w:r w:rsidRPr="006D3A72">
        <w:t xml:space="preserve"> Find and replace</w:t>
      </w:r>
    </w:p>
    <w:p w14:paraId="0F2412BE"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75EFC927" w14:textId="77777777" w:rsidR="00BF457D" w:rsidRPr="006D3A72" w:rsidRDefault="00BF457D" w:rsidP="006D3A72">
      <w:r>
        <w:rPr>
          <w:noProof/>
        </w:rPr>
        <w:drawing>
          <wp:inline distT="0" distB="0" distL="0" distR="0" wp14:anchorId="5AA4A314" wp14:editId="79112ADA">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0B04DDF9" w14:textId="77777777" w:rsidR="00D902A4" w:rsidRDefault="00D902A4" w:rsidP="00083C22">
      <w:pPr>
        <w:keepNext/>
      </w:pPr>
      <w:r w:rsidRPr="00661DE5">
        <w:rPr>
          <w:rStyle w:val="Emphasis"/>
        </w:rPr>
        <w:t>Try it:</w:t>
      </w:r>
      <w:r w:rsidRPr="006D3A72">
        <w:t xml:space="preserve"> Wrap text around pictures</w:t>
      </w:r>
    </w:p>
    <w:p w14:paraId="54C45639" w14:textId="77777777" w:rsidR="00B61F85" w:rsidRDefault="00083C22" w:rsidP="006D3A72">
      <w:r>
        <w:rPr>
          <w:noProof/>
        </w:rPr>
        <w:drawing>
          <wp:anchor distT="118745" distB="118745" distL="114300" distR="114300" simplePos="0" relativeHeight="251659264" behindDoc="0" locked="0" layoutInCell="1" allowOverlap="1" wp14:anchorId="22A5DF50" wp14:editId="5074CC1D">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0B2CAE77" w14:textId="77777777" w:rsidR="00A21BED" w:rsidRDefault="006D3A72" w:rsidP="0026504D">
      <w:pPr>
        <w:pStyle w:val="Heading1-PageBreak"/>
      </w:pPr>
      <w:r w:rsidRPr="006D3A72">
        <w:lastRenderedPageBreak/>
        <w:t>Get help with Word</w:t>
      </w:r>
    </w:p>
    <w:p w14:paraId="4C2DB1F8" w14:textId="77777777" w:rsidR="006D3A72" w:rsidRDefault="006D3A72" w:rsidP="006D3A72">
      <w:r>
        <w:rPr>
          <w:rFonts w:ascii="Segoe UI Light" w:hAnsi="Segoe UI Light" w:cs="Segoe UI Light"/>
          <w:noProof/>
          <w:color w:val="363636"/>
        </w:rPr>
        <w:drawing>
          <wp:inline distT="0" distB="0" distL="0" distR="0" wp14:anchorId="2BC75C63" wp14:editId="1A30125E">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10114D6A" w14:textId="77777777" w:rsidR="006D3A72" w:rsidRDefault="006D3A72" w:rsidP="006D3A72">
      <w:r>
        <w:t xml:space="preserve">The </w:t>
      </w:r>
      <w:r w:rsidRPr="00B61F85">
        <w:rPr>
          <w:rStyle w:val="Strong"/>
        </w:rPr>
        <w:t>Tell me</w:t>
      </w:r>
      <w:r>
        <w:t xml:space="preserve"> search box takes you straight to commands and Help in Word.</w:t>
      </w:r>
    </w:p>
    <w:p w14:paraId="02D39894" w14:textId="77777777" w:rsidR="006D3A72" w:rsidRDefault="006D3A72" w:rsidP="006D3A72">
      <w:r w:rsidRPr="00661DE5">
        <w:rPr>
          <w:rStyle w:val="Emphasis"/>
        </w:rPr>
        <w:t>Try it:</w:t>
      </w:r>
      <w:r>
        <w:t xml:space="preserve"> Get help:</w:t>
      </w:r>
    </w:p>
    <w:p w14:paraId="0A911AAB"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BB8CEBD" w14:textId="77777777" w:rsidR="006D3A72" w:rsidRDefault="006D3A72" w:rsidP="006D3A72">
      <w:pPr>
        <w:pStyle w:val="ListNumber"/>
      </w:pPr>
      <w:r>
        <w:t>Type what you want to do.</w:t>
      </w:r>
    </w:p>
    <w:p w14:paraId="7BE01777" w14:textId="77777777" w:rsidR="006D3A72" w:rsidRDefault="006D3A72" w:rsidP="006D3A72">
      <w:r>
        <w:t>For example, type:</w:t>
      </w:r>
    </w:p>
    <w:p w14:paraId="5EF13A06" w14:textId="77777777" w:rsidR="006D3A72" w:rsidRDefault="006D3A72" w:rsidP="006D3A72">
      <w:pPr>
        <w:pStyle w:val="ListBullet"/>
      </w:pPr>
      <w:r w:rsidRPr="00B61F85">
        <w:rPr>
          <w:rStyle w:val="Strong"/>
        </w:rPr>
        <w:t>Add watermark</w:t>
      </w:r>
      <w:r>
        <w:t xml:space="preserve"> to quickly get to the watermark command.</w:t>
      </w:r>
    </w:p>
    <w:p w14:paraId="674BD384" w14:textId="77777777" w:rsidR="006D3A72" w:rsidRDefault="006D3A72" w:rsidP="006D3A72">
      <w:pPr>
        <w:pStyle w:val="ListBullet"/>
      </w:pPr>
      <w:r w:rsidRPr="00B61F85">
        <w:rPr>
          <w:rStyle w:val="Strong"/>
        </w:rPr>
        <w:t>Help</w:t>
      </w:r>
      <w:r>
        <w:t xml:space="preserve"> to go to Word help.</w:t>
      </w:r>
    </w:p>
    <w:p w14:paraId="62FE58E6" w14:textId="77777777" w:rsidR="006D3A72" w:rsidRDefault="006D3A72" w:rsidP="006D3A72">
      <w:pPr>
        <w:pStyle w:val="ListBullet"/>
      </w:pPr>
      <w:r w:rsidRPr="00B61F85">
        <w:rPr>
          <w:rStyle w:val="Strong"/>
        </w:rPr>
        <w:t>Training</w:t>
      </w:r>
      <w:r>
        <w:t xml:space="preserve"> to see the list of Word training courses.</w:t>
      </w:r>
    </w:p>
    <w:p w14:paraId="52A5699D" w14:textId="77777777" w:rsidR="00742FF3" w:rsidRDefault="00742FF3" w:rsidP="006D3A72">
      <w:pPr>
        <w:pStyle w:val="ListBullet"/>
      </w:pPr>
      <w:r>
        <w:rPr>
          <w:rStyle w:val="Strong"/>
        </w:rPr>
        <w:t>What’s new</w:t>
      </w:r>
      <w:r w:rsidRPr="00EF0875">
        <w:t xml:space="preserve"> for a list of the most recent updates to Word</w:t>
      </w:r>
    </w:p>
    <w:p w14:paraId="2ED181C1" w14:textId="77777777" w:rsidR="006D3A72" w:rsidRDefault="006D3A72" w:rsidP="001073CE">
      <w:pPr>
        <w:pStyle w:val="Heading1"/>
      </w:pPr>
      <w:r>
        <w:t>Let us know what you think</w:t>
      </w:r>
    </w:p>
    <w:p w14:paraId="366B9B29"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592C49C3" w14:textId="77777777" w:rsidR="006D3A72" w:rsidRDefault="002359ED" w:rsidP="001073CE">
      <w:pPr>
        <w:pStyle w:val="Image"/>
      </w:pPr>
      <w:r>
        <w:rPr>
          <w:noProof/>
        </w:rPr>
        <w:drawing>
          <wp:inline distT="0" distB="0" distL="0" distR="0" wp14:anchorId="413D4FCE" wp14:editId="682B5964">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5076" w14:textId="77777777" w:rsidR="00CA0C45" w:rsidRDefault="00CA0C45">
      <w:pPr>
        <w:spacing w:line="240" w:lineRule="auto"/>
      </w:pPr>
      <w:r>
        <w:separator/>
      </w:r>
    </w:p>
  </w:endnote>
  <w:endnote w:type="continuationSeparator" w:id="0">
    <w:p w14:paraId="14D17E61" w14:textId="77777777" w:rsidR="00CA0C45" w:rsidRDefault="00CA0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CAF78" w14:textId="77777777" w:rsidR="00CA0C45" w:rsidRDefault="00CA0C45">
      <w:pPr>
        <w:spacing w:line="240" w:lineRule="auto"/>
      </w:pPr>
      <w:r>
        <w:separator/>
      </w:r>
    </w:p>
  </w:footnote>
  <w:footnote w:type="continuationSeparator" w:id="0">
    <w:p w14:paraId="5155DBAA" w14:textId="77777777" w:rsidR="00CA0C45" w:rsidRDefault="00CA0C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1213E"/>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ika.VIDYATECH\AppData\Roaming\Microsoft\Templates\Welcome%20to%20Word(8).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Word(8).dotx</Template>
  <TotalTime>32</TotalTime>
  <Pages>8</Pages>
  <Words>842</Words>
  <Characters>4802</Characters>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2018-04-02T23:52:00Z</dcterms:created>
  <dcterms:modified xsi:type="dcterms:W3CDTF">2018-04-25T10:08:00Z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